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692"/>
        <w:gridCol w:w="1890"/>
        <w:gridCol w:w="1620"/>
        <w:gridCol w:w="1350"/>
        <w:gridCol w:w="1620"/>
      </w:tblGrid>
      <w:tr w:rsidR="009B4A34" w:rsidTr="00593721">
        <w:tc>
          <w:tcPr>
            <w:tcW w:w="1368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Sunday</w:t>
            </w:r>
          </w:p>
        </w:tc>
        <w:tc>
          <w:tcPr>
            <w:tcW w:w="1368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Monday</w:t>
            </w:r>
          </w:p>
        </w:tc>
        <w:tc>
          <w:tcPr>
            <w:tcW w:w="1692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Tuesday</w:t>
            </w:r>
          </w:p>
        </w:tc>
        <w:tc>
          <w:tcPr>
            <w:tcW w:w="1890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Wednesday</w:t>
            </w:r>
          </w:p>
        </w:tc>
        <w:tc>
          <w:tcPr>
            <w:tcW w:w="1620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Thursday</w:t>
            </w:r>
          </w:p>
        </w:tc>
        <w:tc>
          <w:tcPr>
            <w:tcW w:w="1350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Friday</w:t>
            </w:r>
          </w:p>
        </w:tc>
        <w:tc>
          <w:tcPr>
            <w:tcW w:w="1620" w:type="dxa"/>
          </w:tcPr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  <w:r w:rsidRPr="009B4A34">
              <w:rPr>
                <w:rFonts w:ascii="Comic Sans MS" w:hAnsi="Comic Sans MS"/>
                <w:sz w:val="28"/>
                <w:szCs w:val="28"/>
              </w:rPr>
              <w:t>Saturday</w:t>
            </w:r>
          </w:p>
          <w:p w:rsidR="009B4A34" w:rsidRPr="009B4A34" w:rsidRDefault="009B4A34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B4A34" w:rsidTr="00593721">
        <w:tc>
          <w:tcPr>
            <w:tcW w:w="1368" w:type="dxa"/>
          </w:tcPr>
          <w:p w:rsidR="009B4A34" w:rsidRPr="003557E5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4A34" w:rsidRPr="003557E5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92" w:type="dxa"/>
          </w:tcPr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890" w:type="dxa"/>
          </w:tcPr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20" w:type="dxa"/>
          </w:tcPr>
          <w:p w:rsidR="009B4A34" w:rsidRDefault="00593721" w:rsidP="00D02B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– 5</w:t>
            </w:r>
          </w:p>
          <w:p w:rsidR="00593721" w:rsidRPr="009B4A34" w:rsidRDefault="00593721" w:rsidP="00D02B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  <w:p w:rsid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Open 10 </w:t>
            </w:r>
            <w:r w:rsidR="00D02BE2">
              <w:rPr>
                <w:rFonts w:ascii="Comic Sans MS" w:hAnsi="Comic Sans MS"/>
                <w:sz w:val="24"/>
                <w:szCs w:val="24"/>
              </w:rPr>
              <w:t>–</w:t>
            </w:r>
            <w:r>
              <w:rPr>
                <w:rFonts w:ascii="Comic Sans MS" w:hAnsi="Comic Sans MS"/>
                <w:sz w:val="24"/>
                <w:szCs w:val="24"/>
              </w:rPr>
              <w:t xml:space="preserve"> 2</w:t>
            </w:r>
          </w:p>
          <w:p w:rsidR="00D02BE2" w:rsidRDefault="00D02BE2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D02BE2" w:rsidRPr="009B4A34" w:rsidRDefault="00D02BE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B4A34" w:rsidTr="00593721">
        <w:tc>
          <w:tcPr>
            <w:tcW w:w="1368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692" w:type="dxa"/>
          </w:tcPr>
          <w:p w:rsidR="009B4A34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  <w:p w:rsidR="00593721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1 - 7</w:t>
            </w: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89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9B4A34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– 5</w:t>
            </w:r>
          </w:p>
          <w:p w:rsidR="00593721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10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10 – 2</w:t>
            </w:r>
          </w:p>
          <w:p w:rsidR="00593721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B4A34" w:rsidTr="00593721">
        <w:tc>
          <w:tcPr>
            <w:tcW w:w="1368" w:type="dxa"/>
          </w:tcPr>
          <w:p w:rsid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11</w:t>
            </w: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1692" w:type="dxa"/>
          </w:tcPr>
          <w:p w:rsidR="009B4A34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13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1 - 7</w:t>
            </w:r>
          </w:p>
          <w:p w:rsidR="00593721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89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9B4A34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15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– 5</w:t>
            </w:r>
          </w:p>
          <w:p w:rsidR="00593721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:rsidR="009B4A34" w:rsidRDefault="00593721" w:rsidP="003557E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17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10 – 2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93721" w:rsidRPr="009B4A34" w:rsidRDefault="00593721" w:rsidP="003557E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B4A34" w:rsidTr="00593721">
        <w:tc>
          <w:tcPr>
            <w:tcW w:w="1368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18</w:t>
            </w: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19</w:t>
            </w:r>
          </w:p>
        </w:tc>
        <w:tc>
          <w:tcPr>
            <w:tcW w:w="1692" w:type="dxa"/>
          </w:tcPr>
          <w:p w:rsidR="009B4A34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20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1 - 7</w:t>
            </w:r>
          </w:p>
          <w:p w:rsidR="00593721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89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21</w:t>
            </w:r>
          </w:p>
        </w:tc>
        <w:tc>
          <w:tcPr>
            <w:tcW w:w="1620" w:type="dxa"/>
          </w:tcPr>
          <w:p w:rsidR="009B4A34" w:rsidRDefault="00D02B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20</w:t>
            </w:r>
          </w:p>
          <w:p w:rsidR="009B4A34" w:rsidRDefault="003557E5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– 5</w:t>
            </w: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22</w:t>
            </w:r>
          </w:p>
        </w:tc>
        <w:tc>
          <w:tcPr>
            <w:tcW w:w="1620" w:type="dxa"/>
          </w:tcPr>
          <w:p w:rsid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23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10 – 2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93721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B4A34" w:rsidTr="00593721">
        <w:tc>
          <w:tcPr>
            <w:tcW w:w="1368" w:type="dxa"/>
          </w:tcPr>
          <w:p w:rsid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24</w:t>
            </w:r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:rsidR="009B4A34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26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1 - 7</w:t>
            </w:r>
          </w:p>
          <w:p w:rsidR="00593721" w:rsidRDefault="00593721" w:rsidP="009B4A34">
            <w:pPr>
              <w:rPr>
                <w:rFonts w:ascii="Comic Sans MS" w:hAnsi="Comic Sans MS"/>
                <w:sz w:val="24"/>
                <w:szCs w:val="24"/>
              </w:rPr>
            </w:pPr>
            <w:bookmarkStart w:id="0" w:name="_GoBack"/>
            <w:bookmarkEnd w:id="0"/>
          </w:p>
          <w:p w:rsidR="009B4A34" w:rsidRPr="009B4A34" w:rsidRDefault="009B4A3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890" w:type="dxa"/>
          </w:tcPr>
          <w:p w:rsid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27</w:t>
            </w:r>
          </w:p>
          <w:p w:rsidR="00D02BE2" w:rsidRPr="009B4A34" w:rsidRDefault="00D02B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BE2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 – 5</w:t>
            </w:r>
          </w:p>
          <w:p w:rsidR="00593721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50" w:type="dxa"/>
          </w:tcPr>
          <w:p w:rsidR="009B4A34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29</w:t>
            </w:r>
          </w:p>
        </w:tc>
        <w:tc>
          <w:tcPr>
            <w:tcW w:w="1620" w:type="dxa"/>
          </w:tcPr>
          <w:p w:rsidR="00D02BE2" w:rsidRDefault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Open 10 – 2</w:t>
            </w:r>
          </w:p>
          <w:p w:rsidR="00593721" w:rsidRDefault="00593721" w:rsidP="00593721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93721" w:rsidRPr="009B4A34" w:rsidRDefault="0059372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C2FB7" w:rsidRDefault="00DC2FB7"/>
    <w:sectPr w:rsidR="00DC2FB7" w:rsidSect="009B4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E5"/>
    <w:rsid w:val="003557E5"/>
    <w:rsid w:val="00593721"/>
    <w:rsid w:val="009B4A34"/>
    <w:rsid w:val="00D02BE2"/>
    <w:rsid w:val="00D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CC59-2940-4E32-ACE4-5FB05363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rculation\Documents\Calenda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Calendar template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circulation</dc:creator>
  <cp:lastModifiedBy>circulation</cp:lastModifiedBy>
  <cp:revision>2</cp:revision>
  <dcterms:created xsi:type="dcterms:W3CDTF">2017-05-20T17:01:00Z</dcterms:created>
  <dcterms:modified xsi:type="dcterms:W3CDTF">2017-05-20T17:01:00Z</dcterms:modified>
</cp:coreProperties>
</file>